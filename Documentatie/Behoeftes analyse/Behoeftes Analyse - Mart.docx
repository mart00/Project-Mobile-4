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095F" w14:textId="0190C78A" w:rsidR="00C94D25" w:rsidRPr="00D04B32" w:rsidRDefault="006B7DFD" w:rsidP="00C94D25">
      <w:pPr>
        <w:pStyle w:val="Titel"/>
        <w:rPr>
          <w:lang w:val="nl-NL"/>
        </w:rPr>
      </w:pPr>
      <w:r>
        <w:rPr>
          <w:lang w:val="nl-NL"/>
        </w:rPr>
        <w:t>Behoeftes analyse</w:t>
      </w:r>
    </w:p>
    <w:p w14:paraId="4B18F3F7" w14:textId="2065FE60" w:rsidR="00C94D25" w:rsidRDefault="00D04B32" w:rsidP="00D04B32">
      <w:pPr>
        <w:pStyle w:val="Duidelijkcitaat"/>
        <w:ind w:left="0"/>
        <w:jc w:val="left"/>
        <w:rPr>
          <w:lang w:val="nl-NL"/>
        </w:rPr>
      </w:pPr>
      <w:r>
        <w:rPr>
          <w:lang w:val="nl-NL"/>
        </w:rPr>
        <w:t xml:space="preserve"> Door : </w:t>
      </w:r>
      <w:r w:rsidR="00D5302C" w:rsidRPr="00D04B32">
        <w:rPr>
          <w:lang w:val="nl-NL"/>
        </w:rPr>
        <w:t>Mart van den Burg</w:t>
      </w:r>
    </w:p>
    <w:p w14:paraId="68081B0D" w14:textId="1A02A887" w:rsidR="00D04B32" w:rsidRDefault="00D04B32" w:rsidP="00C94D25">
      <w:pPr>
        <w:pStyle w:val="ContactInfo"/>
        <w:rPr>
          <w:lang w:val="nl-NL"/>
        </w:rPr>
      </w:pPr>
    </w:p>
    <w:p w14:paraId="7307FE9C" w14:textId="14BF9006" w:rsidR="00D04B32" w:rsidRDefault="00D04B32" w:rsidP="00C94D25">
      <w:pPr>
        <w:pStyle w:val="ContactInfo"/>
        <w:rPr>
          <w:lang w:val="nl-NL"/>
        </w:rPr>
      </w:pPr>
    </w:p>
    <w:p w14:paraId="1404F8A5" w14:textId="7AB238CA" w:rsidR="00D04B32" w:rsidRDefault="00D04B32" w:rsidP="00C94D25">
      <w:pPr>
        <w:pStyle w:val="ContactInfo"/>
        <w:rPr>
          <w:lang w:val="nl-NL"/>
        </w:rPr>
      </w:pPr>
      <w:bookmarkStart w:id="0" w:name="_GoBack"/>
      <w:bookmarkEnd w:id="0"/>
    </w:p>
    <w:p w14:paraId="2239974B" w14:textId="166DE01B" w:rsidR="00D04B32" w:rsidRDefault="00D04B32" w:rsidP="00C94D25">
      <w:pPr>
        <w:pStyle w:val="ContactInfo"/>
        <w:rPr>
          <w:lang w:val="nl-NL"/>
        </w:rPr>
      </w:pPr>
    </w:p>
    <w:p w14:paraId="641BFC58" w14:textId="4BC36318" w:rsidR="00D04B32" w:rsidRDefault="00AB162F" w:rsidP="00C94D25">
      <w:pPr>
        <w:pStyle w:val="ContactInfo"/>
        <w:rPr>
          <w:lang w:val="nl-NL"/>
        </w:rPr>
      </w:pPr>
      <w:r>
        <w:rPr>
          <w:lang w:val="nl-NL"/>
        </w:rPr>
        <w:tab/>
      </w:r>
    </w:p>
    <w:p w14:paraId="718BC3E9" w14:textId="77777777" w:rsidR="00D04B32" w:rsidRPr="00D04B32" w:rsidRDefault="00D04B32" w:rsidP="00C94D25">
      <w:pPr>
        <w:pStyle w:val="ContactInfo"/>
        <w:rPr>
          <w:lang w:val="nl-NL"/>
        </w:rPr>
      </w:pPr>
    </w:p>
    <w:sdt>
      <w:sdtPr>
        <w:rPr>
          <w:b/>
          <w:bCs/>
          <w:caps w:val="0"/>
          <w:color w:val="auto"/>
          <w:spacing w:val="0"/>
          <w:sz w:val="20"/>
          <w:szCs w:val="20"/>
        </w:rPr>
        <w:id w:val="111918702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6A984DB" w14:textId="04585A5A" w:rsidR="004D7F1C" w:rsidRPr="006B7DFD" w:rsidRDefault="004D7F1C">
          <w:pPr>
            <w:pStyle w:val="Kopvaninhoudsopgave"/>
            <w:rPr>
              <w:lang w:val="nl-NL"/>
            </w:rPr>
          </w:pPr>
          <w:r w:rsidRPr="006B7DFD">
            <w:rPr>
              <w:lang w:val="nl-NL"/>
            </w:rPr>
            <w:t>Contents</w:t>
          </w:r>
        </w:p>
        <w:p w14:paraId="1AEEBA1C" w14:textId="1BC652BF" w:rsidR="006B7DFD" w:rsidRDefault="004D7F1C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049805" w:history="1">
            <w:r w:rsidR="006B7DFD" w:rsidRPr="009D6AB0">
              <w:rPr>
                <w:rStyle w:val="Hyperlink"/>
                <w:noProof/>
                <w:lang w:val="nl-NL"/>
              </w:rPr>
              <w:t>Behoeftes-analyse</w:t>
            </w:r>
            <w:r w:rsidR="006B7DFD">
              <w:rPr>
                <w:noProof/>
                <w:webHidden/>
              </w:rPr>
              <w:tab/>
            </w:r>
            <w:r w:rsidR="006B7DFD">
              <w:rPr>
                <w:noProof/>
                <w:webHidden/>
              </w:rPr>
              <w:fldChar w:fldCharType="begin"/>
            </w:r>
            <w:r w:rsidR="006B7DFD">
              <w:rPr>
                <w:noProof/>
                <w:webHidden/>
              </w:rPr>
              <w:instrText xml:space="preserve"> PAGEREF _Toc18049805 \h </w:instrText>
            </w:r>
            <w:r w:rsidR="006B7DFD">
              <w:rPr>
                <w:noProof/>
                <w:webHidden/>
              </w:rPr>
            </w:r>
            <w:r w:rsidR="006B7DFD">
              <w:rPr>
                <w:noProof/>
                <w:webHidden/>
              </w:rPr>
              <w:fldChar w:fldCharType="separate"/>
            </w:r>
            <w:r w:rsidR="006B7DFD">
              <w:rPr>
                <w:noProof/>
                <w:webHidden/>
              </w:rPr>
              <w:t>1</w:t>
            </w:r>
            <w:r w:rsidR="006B7DFD">
              <w:rPr>
                <w:noProof/>
                <w:webHidden/>
              </w:rPr>
              <w:fldChar w:fldCharType="end"/>
            </w:r>
          </w:hyperlink>
        </w:p>
        <w:p w14:paraId="53667553" w14:textId="1FAEBA6B" w:rsidR="006B7DFD" w:rsidRDefault="006B7DFD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hyperlink w:anchor="_Toc18049806" w:history="1">
            <w:r w:rsidRPr="009D6AB0">
              <w:rPr>
                <w:rStyle w:val="Hyperlink"/>
                <w:noProof/>
                <w:lang w:val="nl-NL"/>
              </w:rPr>
              <w:t>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D0FD" w14:textId="3143AAAB" w:rsidR="006B7DFD" w:rsidRDefault="006B7DFD">
          <w:pPr>
            <w:pStyle w:val="Inhopg1"/>
            <w:tabs>
              <w:tab w:val="right" w:leader="dot" w:pos="7190"/>
            </w:tabs>
            <w:rPr>
              <w:noProof/>
              <w:sz w:val="22"/>
              <w:szCs w:val="22"/>
              <w:lang w:val="en-NL" w:eastAsia="en-NL"/>
            </w:rPr>
          </w:pPr>
          <w:hyperlink w:anchor="_Toc18049807" w:history="1">
            <w:r w:rsidRPr="009D6AB0">
              <w:rPr>
                <w:rStyle w:val="Hyperlink"/>
                <w:rFonts w:eastAsiaTheme="majorEastAsia"/>
                <w:noProof/>
                <w:lang w:val="nl-NL"/>
              </w:rPr>
              <w:t>?????????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8A45" w14:textId="4051BDE4" w:rsidR="004D7F1C" w:rsidRPr="00D04B32" w:rsidRDefault="004D7F1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17AA29" w14:textId="77777777" w:rsidR="00C94D25" w:rsidRDefault="00C94D25" w:rsidP="00C94D25">
      <w:pP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</w:pPr>
    </w:p>
    <w:p w14:paraId="61E7CEE5" w14:textId="77777777" w:rsidR="00C94D25" w:rsidRDefault="00C94D25" w:rsidP="00C94D25">
      <w:pP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</w:pPr>
    </w:p>
    <w:p w14:paraId="14F90587" w14:textId="77777777" w:rsidR="00C94D25" w:rsidRDefault="00C94D25" w:rsidP="00C94D25">
      <w:pP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</w:pPr>
    </w:p>
    <w:p w14:paraId="3055D9D2" w14:textId="77777777" w:rsidR="00C94D25" w:rsidRDefault="00C94D25" w:rsidP="00C94D25">
      <w:pP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</w:pPr>
    </w:p>
    <w:p w14:paraId="68921598" w14:textId="78519B33" w:rsidR="004D7F1C" w:rsidRDefault="004D7F1C">
      <w:pP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B53D68" w:themeColor="accent1"/>
          <w:sz w:val="44"/>
          <w:szCs w:val="44"/>
          <w:lang w:val="nl-NL"/>
        </w:rPr>
        <w:br w:type="page"/>
      </w:r>
    </w:p>
    <w:p w14:paraId="452C821B" w14:textId="4A2F2F72" w:rsidR="00B65055" w:rsidRDefault="007D5A23" w:rsidP="00CD2B8C">
      <w:pPr>
        <w:pStyle w:val="Kop1"/>
        <w:rPr>
          <w:lang w:val="nl-NL"/>
        </w:rPr>
      </w:pPr>
      <w:bookmarkStart w:id="1" w:name="_Toc18049805"/>
      <w:r>
        <w:rPr>
          <w:lang w:val="nl-NL"/>
        </w:rPr>
        <w:lastRenderedPageBreak/>
        <w:t>Behoeftes-analyse</w:t>
      </w:r>
      <w:bookmarkEnd w:id="1"/>
    </w:p>
    <w:p w14:paraId="27F4969C" w14:textId="77777777" w:rsidR="00575921" w:rsidRDefault="00575921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</w:p>
    <w:p w14:paraId="57882B7C" w14:textId="6D42B12A" w:rsidR="00412467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1. Zou u kunnen omschrijven wat het project inhoud</w:t>
      </w:r>
    </w:p>
    <w:p w14:paraId="339DBB6C" w14:textId="30D2EAE3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2. Waarom wilt u deze app gemaakt laten worden</w:t>
      </w:r>
    </w:p>
    <w:p w14:paraId="2C03F00C" w14:textId="33D7EC67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3. Zou uw kunnen omschrijven welke schermen er op de app zijn en wat er gebeurt op  elk scherm.</w:t>
      </w:r>
    </w:p>
    <w:p w14:paraId="33A9435A" w14:textId="3AC4E18F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 xml:space="preserve">4.Zou uw de doelen van uw app kunnen omschrijven </w:t>
      </w:r>
    </w:p>
    <w:p w14:paraId="7BA5F960" w14:textId="2200BF6B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5.Welke doelgroepen heeft uw voor de app</w:t>
      </w:r>
    </w:p>
    <w:p w14:paraId="48FD7EC2" w14:textId="44F7141D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6.Wat is uw visie van de vormgeving van de app. Welke kleuren wilt u gebruiken.</w:t>
      </w:r>
    </w:p>
    <w:p w14:paraId="719CE60E" w14:textId="55D2A1C6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 xml:space="preserve">7.Heeft uw ook fonts en logo’s die uw </w:t>
      </w:r>
      <w:r w:rsidR="00575921" w:rsidRPr="00575921">
        <w:rPr>
          <w:sz w:val="24"/>
          <w:szCs w:val="24"/>
          <w:lang w:val="nl-NL"/>
        </w:rPr>
        <w:t>in de website wilt</w:t>
      </w:r>
    </w:p>
    <w:p w14:paraId="7D5B219A" w14:textId="4E0C8F0F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8.</w:t>
      </w:r>
      <w:r w:rsidR="00575921" w:rsidRPr="00575921">
        <w:rPr>
          <w:sz w:val="24"/>
          <w:szCs w:val="24"/>
          <w:lang w:val="nl-NL"/>
        </w:rPr>
        <w:t>Zou u de informatie en content die in de app moet komen te staan omschrijven</w:t>
      </w:r>
    </w:p>
    <w:p w14:paraId="51736DDC" w14:textId="1F8092F2" w:rsidR="007D5A23" w:rsidRPr="00575921" w:rsidRDefault="007D5A23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9.</w:t>
      </w:r>
      <w:r w:rsidR="00575921" w:rsidRPr="00575921">
        <w:rPr>
          <w:sz w:val="24"/>
          <w:szCs w:val="24"/>
          <w:lang w:val="nl-NL"/>
        </w:rPr>
        <w:t>Wat de gebruikers allemaal met de app</w:t>
      </w:r>
    </w:p>
    <w:p w14:paraId="1DF9208C" w14:textId="0D637A4B" w:rsidR="00412467" w:rsidRPr="00575921" w:rsidRDefault="00575921" w:rsidP="00B65055">
      <w:pPr>
        <w:pStyle w:val="Lijstopsomteken"/>
        <w:numPr>
          <w:ilvl w:val="0"/>
          <w:numId w:val="0"/>
        </w:numPr>
        <w:ind w:left="216" w:hanging="216"/>
        <w:rPr>
          <w:sz w:val="24"/>
          <w:szCs w:val="24"/>
          <w:lang w:val="nl-NL"/>
        </w:rPr>
      </w:pPr>
      <w:r w:rsidRPr="00575921">
        <w:rPr>
          <w:sz w:val="24"/>
          <w:szCs w:val="24"/>
          <w:lang w:val="nl-NL"/>
        </w:rPr>
        <w:t>10.Is er nog verdere informatie die u zou willen vertellen.</w:t>
      </w:r>
    </w:p>
    <w:p w14:paraId="79624EEE" w14:textId="77777777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B7B09E1" w14:textId="77777777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A36DBAC" w14:textId="77777777" w:rsidR="00412467" w:rsidRPr="006E45DC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660D0090" w14:textId="77777777" w:rsidR="004D7F1C" w:rsidRDefault="004D7F1C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06A83E9F" w14:textId="7648154D" w:rsidR="00412467" w:rsidRPr="007C1FAD" w:rsidRDefault="00D04B32" w:rsidP="007C1FAD">
      <w:pPr>
        <w:pStyle w:val="Kop1"/>
        <w:rPr>
          <w:lang w:val="nl-NL"/>
        </w:rPr>
      </w:pPr>
      <w:bookmarkStart w:id="2" w:name="_Toc18049806"/>
      <w:r>
        <w:rPr>
          <w:lang w:val="nl-NL"/>
        </w:rPr>
        <w:lastRenderedPageBreak/>
        <w:t>?????</w:t>
      </w:r>
      <w:bookmarkEnd w:id="2"/>
    </w:p>
    <w:p w14:paraId="7F7711A8" w14:textId="361A87C9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15ED4734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AD16264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5DB881A0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0A51B52A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7B9FBE28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A4F03AF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044D33DC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0CB25E3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C793A53" w14:textId="77777777" w:rsidR="00412467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1BF5938" w14:textId="77777777" w:rsidR="00412467" w:rsidRPr="00762C84" w:rsidRDefault="00412467" w:rsidP="00B11431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E63EC50" w14:textId="27D818A5" w:rsidR="00AA2384" w:rsidRPr="00D5302C" w:rsidRDefault="00AA2384" w:rsidP="00D5302C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</w:p>
    <w:p w14:paraId="5C3C793A" w14:textId="4F7DCE87" w:rsidR="00AA2384" w:rsidRDefault="00AA2384" w:rsidP="00AA2384">
      <w:pPr>
        <w:pStyle w:val="Lijstalinea"/>
        <w:ind w:left="0"/>
        <w:rPr>
          <w:lang w:val="nl-NL"/>
        </w:rPr>
      </w:pPr>
    </w:p>
    <w:p w14:paraId="2BCABD54" w14:textId="6B72DEEE" w:rsidR="00D12687" w:rsidRDefault="00D12687" w:rsidP="00D5302C">
      <w:pPr>
        <w:rPr>
          <w:lang w:val="nl-NL"/>
        </w:rPr>
      </w:pPr>
    </w:p>
    <w:p w14:paraId="1BCE1589" w14:textId="77777777" w:rsidR="00D12687" w:rsidRDefault="00D12687" w:rsidP="00D12687">
      <w:pPr>
        <w:pStyle w:val="Lijstalinea"/>
        <w:rPr>
          <w:lang w:val="nl-NL"/>
        </w:rPr>
      </w:pPr>
    </w:p>
    <w:p w14:paraId="352DD057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0F4C87C1" w14:textId="77777777" w:rsidR="00C94D25" w:rsidRPr="00DC6131" w:rsidRDefault="00C94D25" w:rsidP="00C94D25">
      <w:pPr>
        <w:pStyle w:val="Lijstopsomteken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0600A007" w14:textId="77777777" w:rsidR="00C94D25" w:rsidRPr="00265A76" w:rsidRDefault="00C94D25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6107E6C3" w14:textId="77777777" w:rsidR="00C94D25" w:rsidRPr="00265A76" w:rsidRDefault="00C94D25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072CA5DA" w14:textId="77777777" w:rsidR="00C94D25" w:rsidRPr="00265A76" w:rsidRDefault="00C94D25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6B4BB5F2" w14:textId="77777777" w:rsidR="00C94D25" w:rsidRPr="00265A76" w:rsidRDefault="00C94D25" w:rsidP="00C94D25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p w14:paraId="5FCD727A" w14:textId="220987BE" w:rsidR="00971BC2" w:rsidRDefault="00971BC2" w:rsidP="00D5302C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</w:p>
    <w:p w14:paraId="62A93E64" w14:textId="11CB6F47" w:rsidR="00621C15" w:rsidRDefault="00621C15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  <w:br w:type="page"/>
      </w:r>
    </w:p>
    <w:p w14:paraId="4478AE51" w14:textId="082C1D9A" w:rsidR="00621C15" w:rsidRDefault="00D04B32" w:rsidP="00621C15">
      <w:pPr>
        <w:pStyle w:val="Kop1"/>
        <w:rPr>
          <w:rFonts w:eastAsiaTheme="majorEastAsia"/>
          <w:lang w:val="nl-NL"/>
        </w:rPr>
      </w:pPr>
      <w:bookmarkStart w:id="3" w:name="_Toc18049807"/>
      <w:r>
        <w:rPr>
          <w:rFonts w:eastAsiaTheme="majorEastAsia"/>
          <w:lang w:val="nl-NL"/>
        </w:rPr>
        <w:lastRenderedPageBreak/>
        <w:t>?????????</w:t>
      </w:r>
      <w:bookmarkEnd w:id="3"/>
    </w:p>
    <w:p w14:paraId="3D2E5BB2" w14:textId="08AEC73A" w:rsidR="00621C15" w:rsidRPr="00D04B32" w:rsidRDefault="00621C15" w:rsidP="00D5302C">
      <w:pPr>
        <w:rPr>
          <w:rFonts w:eastAsiaTheme="majorEastAsia"/>
          <w:caps/>
          <w:color w:val="FFFFFF" w:themeColor="background1"/>
          <w:spacing w:val="15"/>
          <w:sz w:val="22"/>
          <w:szCs w:val="22"/>
          <w:lang w:val="nl-NL"/>
        </w:rPr>
      </w:pPr>
    </w:p>
    <w:sectPr w:rsidR="00621C15" w:rsidRPr="00D04B32" w:rsidSect="009B0674">
      <w:footerReference w:type="default" r:id="rId8"/>
      <w:headerReference w:type="first" r:id="rId9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BA87F" w14:textId="77777777" w:rsidR="00CB0322" w:rsidRDefault="00CB0322">
      <w:pPr>
        <w:spacing w:line="240" w:lineRule="auto"/>
      </w:pPr>
      <w:r>
        <w:separator/>
      </w:r>
    </w:p>
  </w:endnote>
  <w:endnote w:type="continuationSeparator" w:id="0">
    <w:p w14:paraId="13624F0D" w14:textId="77777777" w:rsidR="00CB0322" w:rsidRDefault="00CB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DADE3" w14:textId="244FB365" w:rsidR="004D7F1C" w:rsidRDefault="00621C15">
    <w:pPr>
      <w:pStyle w:val="Koptekst"/>
      <w:pBdr>
        <w:top w:val="single" w:sz="6" w:space="10" w:color="B53D68" w:themeColor="accent1"/>
      </w:pBdr>
      <w:spacing w:before="240"/>
      <w:jc w:val="center"/>
      <w:rPr>
        <w:color w:val="B53D68" w:themeColor="accent1"/>
      </w:rPr>
    </w:pPr>
    <w:r>
      <w:rPr>
        <w:color w:val="B53D68" w:themeColor="accent1"/>
      </w:rPr>
      <w:t>Mart van den Burg</w:t>
    </w:r>
    <w:r w:rsidR="004D7F1C">
      <w:rPr>
        <w:noProof/>
        <w:color w:val="B53D68" w:themeColor="accent1"/>
      </w:rPr>
      <w:drawing>
        <wp:inline distT="0" distB="0" distL="0" distR="0" wp14:anchorId="4E74A612" wp14:editId="6C13DAC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24970B" w14:textId="46326A88" w:rsidR="00190922" w:rsidRPr="00190922" w:rsidRDefault="00190922" w:rsidP="001909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07B8" w14:textId="77777777" w:rsidR="00CB0322" w:rsidRDefault="00CB0322">
      <w:pPr>
        <w:spacing w:line="240" w:lineRule="auto"/>
      </w:pPr>
      <w:r>
        <w:separator/>
      </w:r>
    </w:p>
  </w:footnote>
  <w:footnote w:type="continuationSeparator" w:id="0">
    <w:p w14:paraId="4E15B1BD" w14:textId="77777777" w:rsidR="00CB0322" w:rsidRDefault="00CB0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AD37" w14:textId="7C4DD580" w:rsidR="00430D21" w:rsidRDefault="00AB162F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26A9D6" wp14:editId="1A59EA4C">
          <wp:simplePos x="0" y="0"/>
          <wp:positionH relativeFrom="column">
            <wp:posOffset>-1981200</wp:posOffset>
          </wp:positionH>
          <wp:positionV relativeFrom="paragraph">
            <wp:posOffset>655320</wp:posOffset>
          </wp:positionV>
          <wp:extent cx="6611085" cy="5974080"/>
          <wp:effectExtent l="0" t="0" r="0" b="7620"/>
          <wp:wrapNone/>
          <wp:docPr id="4" name="Afbeelding 4" descr="Afbeeldingsresultaat voor roseicollis witte achtergr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roseicollis witte achtergro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611085" cy="597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62A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3588"/>
    <w:rsid w:val="00016917"/>
    <w:rsid w:val="000228C0"/>
    <w:rsid w:val="001043BB"/>
    <w:rsid w:val="00122300"/>
    <w:rsid w:val="00164C29"/>
    <w:rsid w:val="00164D64"/>
    <w:rsid w:val="001668E8"/>
    <w:rsid w:val="00190922"/>
    <w:rsid w:val="001915AE"/>
    <w:rsid w:val="00192BA9"/>
    <w:rsid w:val="001A263B"/>
    <w:rsid w:val="001B4D28"/>
    <w:rsid w:val="001C30B8"/>
    <w:rsid w:val="001F2104"/>
    <w:rsid w:val="001F2E2D"/>
    <w:rsid w:val="001F30A0"/>
    <w:rsid w:val="002545FB"/>
    <w:rsid w:val="00265A76"/>
    <w:rsid w:val="002D6D73"/>
    <w:rsid w:val="002F1C41"/>
    <w:rsid w:val="00320796"/>
    <w:rsid w:val="003302D1"/>
    <w:rsid w:val="0033035F"/>
    <w:rsid w:val="00340F29"/>
    <w:rsid w:val="00346D67"/>
    <w:rsid w:val="003C1E78"/>
    <w:rsid w:val="003E1CD2"/>
    <w:rsid w:val="00412467"/>
    <w:rsid w:val="00430D21"/>
    <w:rsid w:val="0047082C"/>
    <w:rsid w:val="004868E1"/>
    <w:rsid w:val="00492067"/>
    <w:rsid w:val="0049315C"/>
    <w:rsid w:val="004D7F1C"/>
    <w:rsid w:val="00541D83"/>
    <w:rsid w:val="00554F4C"/>
    <w:rsid w:val="00560DD7"/>
    <w:rsid w:val="00566A88"/>
    <w:rsid w:val="00575921"/>
    <w:rsid w:val="005A0C79"/>
    <w:rsid w:val="005B6CA3"/>
    <w:rsid w:val="00621C15"/>
    <w:rsid w:val="0062703A"/>
    <w:rsid w:val="00663EAB"/>
    <w:rsid w:val="00696259"/>
    <w:rsid w:val="006B7DFD"/>
    <w:rsid w:val="006C287D"/>
    <w:rsid w:val="006D01A4"/>
    <w:rsid w:val="006E4ED3"/>
    <w:rsid w:val="006E602F"/>
    <w:rsid w:val="00712D08"/>
    <w:rsid w:val="00717041"/>
    <w:rsid w:val="00721020"/>
    <w:rsid w:val="00721FE7"/>
    <w:rsid w:val="007534E3"/>
    <w:rsid w:val="00754E33"/>
    <w:rsid w:val="00762C84"/>
    <w:rsid w:val="00776ECC"/>
    <w:rsid w:val="007A0A5B"/>
    <w:rsid w:val="007B00EB"/>
    <w:rsid w:val="007B5BFF"/>
    <w:rsid w:val="007C1FAD"/>
    <w:rsid w:val="007D5A23"/>
    <w:rsid w:val="007F6BE5"/>
    <w:rsid w:val="00813EBD"/>
    <w:rsid w:val="008460A9"/>
    <w:rsid w:val="00882E6A"/>
    <w:rsid w:val="008E200A"/>
    <w:rsid w:val="00907DD2"/>
    <w:rsid w:val="009466EC"/>
    <w:rsid w:val="00971BC2"/>
    <w:rsid w:val="0098659A"/>
    <w:rsid w:val="009A7AC4"/>
    <w:rsid w:val="009B0674"/>
    <w:rsid w:val="009C4C97"/>
    <w:rsid w:val="009E15A3"/>
    <w:rsid w:val="00A36FCE"/>
    <w:rsid w:val="00A575FF"/>
    <w:rsid w:val="00A90561"/>
    <w:rsid w:val="00A9277A"/>
    <w:rsid w:val="00A97DE1"/>
    <w:rsid w:val="00AA2384"/>
    <w:rsid w:val="00AA480C"/>
    <w:rsid w:val="00AB162F"/>
    <w:rsid w:val="00B11431"/>
    <w:rsid w:val="00B438F7"/>
    <w:rsid w:val="00B46725"/>
    <w:rsid w:val="00B65055"/>
    <w:rsid w:val="00C94D25"/>
    <w:rsid w:val="00CB0322"/>
    <w:rsid w:val="00CC216E"/>
    <w:rsid w:val="00CD2B8C"/>
    <w:rsid w:val="00CD5B1F"/>
    <w:rsid w:val="00CE5AC8"/>
    <w:rsid w:val="00D04B32"/>
    <w:rsid w:val="00D12687"/>
    <w:rsid w:val="00D165BF"/>
    <w:rsid w:val="00D24925"/>
    <w:rsid w:val="00D5302C"/>
    <w:rsid w:val="00DA2178"/>
    <w:rsid w:val="00DC6131"/>
    <w:rsid w:val="00E23CC9"/>
    <w:rsid w:val="00E376D8"/>
    <w:rsid w:val="00EF74E1"/>
    <w:rsid w:val="00F06295"/>
    <w:rsid w:val="00F2177E"/>
    <w:rsid w:val="00F72A56"/>
    <w:rsid w:val="00FA54AF"/>
    <w:rsid w:val="00FB4502"/>
    <w:rsid w:val="00FC7FAC"/>
    <w:rsid w:val="00FD1013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2BA611C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1C15"/>
  </w:style>
  <w:style w:type="paragraph" w:styleId="Kop1">
    <w:name w:val="heading 1"/>
    <w:basedOn w:val="Standaard"/>
    <w:next w:val="Standaard"/>
    <w:link w:val="Kop1Char"/>
    <w:uiPriority w:val="9"/>
    <w:qFormat/>
    <w:rsid w:val="00621C15"/>
    <w:pPr>
      <w:pBdr>
        <w:top w:val="single" w:sz="24" w:space="0" w:color="B53D68" w:themeColor="accent1"/>
        <w:left w:val="single" w:sz="24" w:space="0" w:color="B53D68" w:themeColor="accent1"/>
        <w:bottom w:val="single" w:sz="24" w:space="0" w:color="B53D68" w:themeColor="accent1"/>
        <w:right w:val="single" w:sz="24" w:space="0" w:color="B53D68" w:themeColor="accent1"/>
      </w:pBdr>
      <w:shd w:val="clear" w:color="auto" w:fill="B53D6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C15"/>
    <w:pPr>
      <w:pBdr>
        <w:top w:val="single" w:sz="24" w:space="0" w:color="F1D6E0" w:themeColor="accent1" w:themeTint="33"/>
        <w:left w:val="single" w:sz="24" w:space="0" w:color="F1D6E0" w:themeColor="accent1" w:themeTint="33"/>
        <w:bottom w:val="single" w:sz="24" w:space="0" w:color="F1D6E0" w:themeColor="accent1" w:themeTint="33"/>
        <w:right w:val="single" w:sz="24" w:space="0" w:color="F1D6E0" w:themeColor="accent1" w:themeTint="33"/>
      </w:pBdr>
      <w:shd w:val="clear" w:color="auto" w:fill="F1D6E0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1C15"/>
    <w:pPr>
      <w:pBdr>
        <w:top w:val="single" w:sz="6" w:space="2" w:color="B53D68" w:themeColor="accent1"/>
      </w:pBdr>
      <w:spacing w:before="300" w:after="0"/>
      <w:outlineLvl w:val="2"/>
    </w:pPr>
    <w:rPr>
      <w:caps/>
      <w:color w:val="591E3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1C15"/>
    <w:pPr>
      <w:pBdr>
        <w:top w:val="dotted" w:sz="6" w:space="2" w:color="B53D68" w:themeColor="accent1"/>
      </w:pBdr>
      <w:spacing w:before="200" w:after="0"/>
      <w:outlineLvl w:val="3"/>
    </w:pPr>
    <w:rPr>
      <w:caps/>
      <w:color w:val="872D4D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1C15"/>
    <w:pPr>
      <w:pBdr>
        <w:bottom w:val="single" w:sz="6" w:space="1" w:color="B53D68" w:themeColor="accent1"/>
      </w:pBdr>
      <w:spacing w:before="200" w:after="0"/>
      <w:outlineLvl w:val="4"/>
    </w:pPr>
    <w:rPr>
      <w:caps/>
      <w:color w:val="872D4D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1C15"/>
    <w:pPr>
      <w:pBdr>
        <w:bottom w:val="dotted" w:sz="6" w:space="1" w:color="B53D68" w:themeColor="accent1"/>
      </w:pBdr>
      <w:spacing w:before="200" w:after="0"/>
      <w:outlineLvl w:val="5"/>
    </w:pPr>
    <w:rPr>
      <w:caps/>
      <w:color w:val="872D4D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1C15"/>
    <w:pPr>
      <w:spacing w:before="200" w:after="0"/>
      <w:outlineLvl w:val="6"/>
    </w:pPr>
    <w:rPr>
      <w:caps/>
      <w:color w:val="872D4D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1C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1C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621C15"/>
    <w:pPr>
      <w:spacing w:before="0" w:after="0"/>
    </w:pPr>
    <w:rPr>
      <w:rFonts w:asciiTheme="majorHAnsi" w:eastAsiaTheme="majorEastAsia" w:hAnsiTheme="majorHAnsi" w:cstheme="majorBidi"/>
      <w:caps/>
      <w:color w:val="B53D6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21C15"/>
    <w:rPr>
      <w:rFonts w:asciiTheme="majorHAnsi" w:eastAsiaTheme="majorEastAsia" w:hAnsiTheme="majorHAnsi" w:cstheme="majorBidi"/>
      <w:caps/>
      <w:color w:val="B53D68" w:themeColor="accent1"/>
      <w:spacing w:val="10"/>
      <w:sz w:val="52"/>
      <w:szCs w:val="52"/>
    </w:rPr>
  </w:style>
  <w:style w:type="paragraph" w:customStyle="1" w:styleId="ContactInfo">
    <w:name w:val="Contact Info"/>
    <w:basedOn w:val="Standaard"/>
    <w:uiPriority w:val="2"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621C15"/>
    <w:rPr>
      <w:caps/>
      <w:color w:val="FFFFFF" w:themeColor="background1"/>
      <w:spacing w:val="15"/>
      <w:sz w:val="22"/>
      <w:szCs w:val="22"/>
      <w:shd w:val="clear" w:color="auto" w:fill="B53D6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21C15"/>
    <w:rPr>
      <w:caps/>
      <w:spacing w:val="15"/>
      <w:shd w:val="clear" w:color="auto" w:fill="F1D6E0" w:themeFill="accent1" w:themeFillTint="33"/>
    </w:rPr>
  </w:style>
  <w:style w:type="paragraph" w:styleId="Lijstopsomteken">
    <w:name w:val="List Bullet"/>
    <w:basedOn w:val="Standaard"/>
    <w:uiPriority w:val="11"/>
    <w:pPr>
      <w:numPr>
        <w:numId w:val="1"/>
      </w:numPr>
    </w:pPr>
    <w:rPr>
      <w:color w:val="505050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621C15"/>
    <w:rPr>
      <w:caps/>
      <w:color w:val="591E33" w:themeColor="accent1" w:themeShade="7F"/>
      <w:spacing w:val="15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1C15"/>
    <w:rPr>
      <w:caps/>
      <w:spacing w:val="10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1C15"/>
    <w:pPr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621C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1C15"/>
    <w:rPr>
      <w:b/>
      <w:bCs/>
      <w:color w:val="872D4D" w:themeColor="accent1" w:themeShade="BF"/>
      <w:sz w:val="16"/>
      <w:szCs w:val="16"/>
    </w:rPr>
  </w:style>
  <w:style w:type="paragraph" w:customStyle="1" w:styleId="ContactHeading">
    <w:name w:val="Contact Heading"/>
    <w:basedOn w:val="Standaard"/>
    <w:next w:val="ContactInfo"/>
    <w:uiPriority w:val="2"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5A1E34" w:themeColor="accent1" w:themeShade="80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D7F1C"/>
    <w:pPr>
      <w:spacing w:after="100"/>
    </w:pPr>
  </w:style>
  <w:style w:type="paragraph" w:styleId="Lijstalinea">
    <w:name w:val="List Paragraph"/>
    <w:basedOn w:val="Standaard"/>
    <w:uiPriority w:val="34"/>
    <w:qFormat/>
    <w:rsid w:val="001043BB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621C15"/>
    <w:rPr>
      <w:caps/>
      <w:color w:val="872D4D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1C15"/>
    <w:rPr>
      <w:caps/>
      <w:color w:val="872D4D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1C15"/>
    <w:rPr>
      <w:caps/>
      <w:color w:val="872D4D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1C15"/>
    <w:rPr>
      <w:caps/>
      <w:color w:val="872D4D" w:themeColor="accent1" w:themeShade="BF"/>
      <w:spacing w:val="1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1C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1C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21C15"/>
    <w:rPr>
      <w:b/>
      <w:bCs/>
    </w:rPr>
  </w:style>
  <w:style w:type="character" w:styleId="Nadruk">
    <w:name w:val="Emphasis"/>
    <w:uiPriority w:val="20"/>
    <w:qFormat/>
    <w:rsid w:val="00621C15"/>
    <w:rPr>
      <w:caps/>
      <w:color w:val="591E33" w:themeColor="accent1" w:themeShade="7F"/>
      <w:spacing w:val="5"/>
    </w:rPr>
  </w:style>
  <w:style w:type="paragraph" w:styleId="Geenafstand">
    <w:name w:val="No Spacing"/>
    <w:uiPriority w:val="1"/>
    <w:qFormat/>
    <w:rsid w:val="00621C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1C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1C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1C15"/>
    <w:pPr>
      <w:spacing w:before="240" w:after="240" w:line="240" w:lineRule="auto"/>
      <w:ind w:left="1080" w:right="1080"/>
      <w:jc w:val="center"/>
    </w:pPr>
    <w:rPr>
      <w:color w:val="B53D6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1C15"/>
    <w:rPr>
      <w:color w:val="B53D68" w:themeColor="accent1"/>
      <w:sz w:val="24"/>
      <w:szCs w:val="24"/>
    </w:rPr>
  </w:style>
  <w:style w:type="character" w:styleId="Subtielebenadrukking">
    <w:name w:val="Subtle Emphasis"/>
    <w:uiPriority w:val="19"/>
    <w:qFormat/>
    <w:rsid w:val="00621C15"/>
    <w:rPr>
      <w:i/>
      <w:iCs/>
      <w:color w:val="591E33" w:themeColor="accent1" w:themeShade="7F"/>
    </w:rPr>
  </w:style>
  <w:style w:type="character" w:styleId="Intensievebenadrukking">
    <w:name w:val="Intense Emphasis"/>
    <w:uiPriority w:val="21"/>
    <w:qFormat/>
    <w:rsid w:val="00621C15"/>
    <w:rPr>
      <w:b/>
      <w:bCs/>
      <w:caps/>
      <w:color w:val="591E33" w:themeColor="accent1" w:themeShade="7F"/>
      <w:spacing w:val="10"/>
    </w:rPr>
  </w:style>
  <w:style w:type="character" w:styleId="Subtieleverwijzing">
    <w:name w:val="Subtle Reference"/>
    <w:uiPriority w:val="31"/>
    <w:qFormat/>
    <w:rsid w:val="00621C15"/>
    <w:rPr>
      <w:b/>
      <w:bCs/>
      <w:color w:val="B53D68" w:themeColor="accent1"/>
    </w:rPr>
  </w:style>
  <w:style w:type="character" w:styleId="Intensieveverwijzing">
    <w:name w:val="Intense Reference"/>
    <w:uiPriority w:val="32"/>
    <w:qFormat/>
    <w:rsid w:val="00621C15"/>
    <w:rPr>
      <w:b/>
      <w:bCs/>
      <w:i/>
      <w:iCs/>
      <w:caps/>
      <w:color w:val="B53D68" w:themeColor="accent1"/>
    </w:rPr>
  </w:style>
  <w:style w:type="character" w:styleId="Titelvanboek">
    <w:name w:val="Book Title"/>
    <w:uiPriority w:val="33"/>
    <w:qFormat/>
    <w:rsid w:val="00621C1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568A-708D-4ECB-A196-EC2274E9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95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Mart Burg, van den</cp:lastModifiedBy>
  <cp:revision>7</cp:revision>
  <dcterms:created xsi:type="dcterms:W3CDTF">2019-03-22T10:20:00Z</dcterms:created>
  <dcterms:modified xsi:type="dcterms:W3CDTF">2019-08-30T07:30:00Z</dcterms:modified>
  <cp:contentStatus/>
</cp:coreProperties>
</file>